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w:t>
          </w:r>
        </w:p>
      </w:tc>
      <w:tc>
        <w:p>
          <w:r>
            <w:t>Fedral</w:t>
          </w:r>
        </w:p>
      </w:tc>
    </w:tr>
    <w:tr>
      <w:tc>
        <w:p>
          <w:r>
            <w:t>Bid Contract: </w:t>
          </w:r>
        </w:p>
      </w:tc>
      <w:tc>
        <w:p>
          <w:r>
            <w:t>BID-0001</w:t>
          </w:r>
        </w:p>
      </w:tc>
    </w:tr>
    <w:tr>
      <w:tc>
        <w:p>
          <w:r>
            <w:t>Bid Date: </w:t>
          </w:r>
        </w:p>
      </w:tc>
      <w:tc>
        <w:p>
          <w:r>
            <w:t>11/20/2013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SNNPR</w:t>
          </w:r>
        </w:p>
      </w:tc>
      <w:tc>
        <w:p>
          <w:r>
            <w:t>S.Omo</w:t>
          </w:r>
        </w:p>
      </w:tc>
      <w:tc>
        <w:p>
          <w:r>
            <w:t>Adama</w:t>
          </w:r>
        </w:p>
      </w:tc>
      <w:tc>
        <w:p>
          <w:r>
            <w:t>0 Km</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d65e45ef508947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
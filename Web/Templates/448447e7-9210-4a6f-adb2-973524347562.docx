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auto"/>
          </w:tcPr>
          <w:p w:rsidRPr="004442AD" w:rsidR="00A17413" w:rsidP="004442AD" w:rsidRDefault="00A17413">
            <w:pPr>
              <w:spacing w:after="240" w:line="270" w:lineRule="atLeast"/>
              <w:ind w:left="360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bookmarkStart w:name="_GoBack" w:id="0"/>
      <w:bookmarkEnd w:id="0"/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A20F0"/>
    <w:rsid w:val="00117864"/>
    <w:rsid w:val="001B1A0D"/>
    <w:rsid w:val="00334785"/>
    <w:rsid w:val="004442AD"/>
    <w:rsid w:val="00475B2A"/>
    <w:rsid w:val="005802B4"/>
    <w:rsid w:val="00856827"/>
    <w:rsid w:val="00910131"/>
    <w:rsid w:val="00967C60"/>
    <w:rsid w:val="009C02BC"/>
    <w:rsid w:val="00A17413"/>
    <w:rsid w:val="00A41DE3"/>
    <w:rsid w:val="00A63F54"/>
    <w:rsid w:val="00A77DE3"/>
    <w:rsid w:val="00A910BE"/>
    <w:rsid w:val="00AD4BB9"/>
    <w:rsid w:val="00C66E2D"/>
    <w:rsid w:val="00D01294"/>
    <w:rsid w:val="00E4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Documents\cats\Web\Templates\gift_Certificate.dotx" TargetMode="External" Id="R633fb4f619b94d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gift_Certificate.dotx</Template>
  <TotalTime>18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</cp:lastModifiedBy>
  <cp:revision>9</cp:revision>
  <dcterms:created xsi:type="dcterms:W3CDTF">2013-09-19T17:02:00Z</dcterms:created>
  <dcterms:modified xsi:type="dcterms:W3CDTF">2013-09-23T13:44:00Z</dcterms:modified>
</cp:coreProperties>
</file>
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Blended food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bookmarkStart w:name="_GoBack" w:id="0"/>
            <w:bookmarkEnd w:id="0"/>
          </w:p>
        </w:tc>
        <w:tc>
          <w:tcPr>
            <w:tcW w:w="790" w:type="dxa"/>
            <w:shd w:val="clear" w:color="auto" w:fill="auto"/>
          </w:tcPr>
          <w:p w:rsidRPr="00475B2A" w:rsidR="00A17413" w:rsidP="001E0E1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C2436D" w:rsidR="00A17413" w:rsidP="00475B2A" w:rsidRDefault="00353AEC">
            <w:pPr>
              <w:spacing w:after="240" w:line="270" w:lineRule="atLeast"/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353AEC" w:rsidRDefault="00353AEC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begin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instrText xml:space="preserve"> MERGEFIELD  BudgetType </w:instrTex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separate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94C62"/>
    <w:rsid w:val="000A20F0"/>
    <w:rsid w:val="00117864"/>
    <w:rsid w:val="001864DC"/>
    <w:rsid w:val="001B1A0D"/>
    <w:rsid w:val="001E0E1A"/>
    <w:rsid w:val="00201BF8"/>
    <w:rsid w:val="00286B78"/>
    <w:rsid w:val="003252E4"/>
    <w:rsid w:val="00334785"/>
    <w:rsid w:val="003352C3"/>
    <w:rsid w:val="00353825"/>
    <w:rsid w:val="00353AEC"/>
    <w:rsid w:val="0036705D"/>
    <w:rsid w:val="00394EDF"/>
    <w:rsid w:val="0039661F"/>
    <w:rsid w:val="00397B75"/>
    <w:rsid w:val="00403689"/>
    <w:rsid w:val="004442AD"/>
    <w:rsid w:val="00475B2A"/>
    <w:rsid w:val="00557110"/>
    <w:rsid w:val="005802B4"/>
    <w:rsid w:val="005F5375"/>
    <w:rsid w:val="006C19AC"/>
    <w:rsid w:val="006C1AE6"/>
    <w:rsid w:val="006D6A1A"/>
    <w:rsid w:val="0070549D"/>
    <w:rsid w:val="00710D26"/>
    <w:rsid w:val="00784DC3"/>
    <w:rsid w:val="007D46A3"/>
    <w:rsid w:val="00807A5D"/>
    <w:rsid w:val="0083410F"/>
    <w:rsid w:val="00856827"/>
    <w:rsid w:val="00875A38"/>
    <w:rsid w:val="00885F75"/>
    <w:rsid w:val="0089308D"/>
    <w:rsid w:val="008B2E89"/>
    <w:rsid w:val="00910131"/>
    <w:rsid w:val="00967C60"/>
    <w:rsid w:val="009823FE"/>
    <w:rsid w:val="009918C5"/>
    <w:rsid w:val="009C02BC"/>
    <w:rsid w:val="00A17413"/>
    <w:rsid w:val="00A41DE3"/>
    <w:rsid w:val="00A63F54"/>
    <w:rsid w:val="00A77DE3"/>
    <w:rsid w:val="00A910BE"/>
    <w:rsid w:val="00AC1F51"/>
    <w:rsid w:val="00AD4BB9"/>
    <w:rsid w:val="00B310BB"/>
    <w:rsid w:val="00B529DD"/>
    <w:rsid w:val="00C2436D"/>
    <w:rsid w:val="00C454BD"/>
    <w:rsid w:val="00C66E2D"/>
    <w:rsid w:val="00C84871"/>
    <w:rsid w:val="00CC571E"/>
    <w:rsid w:val="00CE28F9"/>
    <w:rsid w:val="00D01294"/>
    <w:rsid w:val="00DE6A47"/>
    <w:rsid w:val="00E40833"/>
    <w:rsid w:val="00EB5A8C"/>
    <w:rsid w:val="00F47EC7"/>
    <w:rsid w:val="00F513A8"/>
    <w:rsid w:val="00F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cats\Web\Templates\gift_Certificate.dotx" TargetMode="External" Id="R1e2835990af748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</Template>
  <TotalTime>129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 demissie</cp:lastModifiedBy>
  <cp:revision>57</cp:revision>
  <dcterms:created xsi:type="dcterms:W3CDTF">2013-09-19T17:02:00Z</dcterms:created>
  <dcterms:modified xsi:type="dcterms:W3CDTF">2014-09-27T04:01:00Z</dcterms:modified>
</cp:coreProperties>
</file>
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f0cf0bc38c794b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
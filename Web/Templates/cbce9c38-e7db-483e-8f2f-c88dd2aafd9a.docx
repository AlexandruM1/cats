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f311ed03ec97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
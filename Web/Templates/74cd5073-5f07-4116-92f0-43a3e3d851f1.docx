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3459c04180b445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
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11:58:09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0a8f47a8ab2740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
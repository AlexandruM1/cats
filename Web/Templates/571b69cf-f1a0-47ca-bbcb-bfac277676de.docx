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4:56:13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92e197300b3049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
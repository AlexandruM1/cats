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f488ab33ea6c42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
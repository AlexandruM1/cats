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LTCD/14/2014/Trans</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2/22/2014 4:58:41 AM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Trans</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04</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Benshangul Gumuz</w:t>
          </w:r>
        </w:p>
      </w:tc>
    </w:tr>
    <w:tr>
      <w:tc>
        <w:p>
          <w:r>
            <w:t>Bid Contract: </w:t>
          </w:r>
        </w:p>
      </w:tc>
      <w:tc>
        <w:p>
          <w:r>
            <w:t>EM/100/2005</w:t>
          </w:r>
        </w:p>
      </w:tc>
    </w:tr>
    <w:tr>
      <w:tc>
        <w:p>
          <w:r>
            <w:t>Bid Date: </w:t>
          </w:r>
        </w:p>
      </w:tc>
      <w:tc>
        <w:p>
          <w:r>
            <w:t>1/1/2001</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Asosa</w:t>
          </w:r>
        </w:p>
      </w:tc>
      <w:tc>
        <w:p>
          <w:r>
            <w:t>Oda buldigilu</w:t>
          </w:r>
        </w:p>
      </w:tc>
      <w:tc>
        <w:p>
          <w:r>
            <w:t>Diredawa</w:t>
          </w:r>
        </w:p>
      </w:tc>
      <w:tc>
        <w:p>
          <w:r>
            <w:t>0 Km</w:t>
          </w:r>
        </w:p>
      </w:tc>
      <w:tc>
        <w:p>
          <w:r>
            <w:t>25.0000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C:\Users\dawit\Documents\CATS\cats\Web\Templates\FrameworkPurchaseContract.dotx" TargetMode="External" Id="Rf92be83e2e7343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
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Oil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MSCUDJ634767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1035000.00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790" w:type="dxa"/>
            <w:shd w:val="clear" w:color="auto" w:fill="auto"/>
          </w:tcPr>
          <w:p w:rsidRPr="00475B2A" w:rsidR="00A17413" w:rsidP="001E0E1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C2436D" w:rsidR="00A17413" w:rsidP="00475B2A" w:rsidRDefault="00353AEC">
            <w:pPr>
              <w:spacing w:after="240" w:line="270" w:lineRule="atLeast"/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353AEC" w:rsidRDefault="00353AE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begin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instrText xml:space="preserve"> MERGEFIELD  BudgetType </w:instrTex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separate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94C62"/>
    <w:rsid w:val="000A20F0"/>
    <w:rsid w:val="00117864"/>
    <w:rsid w:val="001864DC"/>
    <w:rsid w:val="001B1A0D"/>
    <w:rsid w:val="001E0E1A"/>
    <w:rsid w:val="00201BF8"/>
    <w:rsid w:val="00286B78"/>
    <w:rsid w:val="003252E4"/>
    <w:rsid w:val="00334785"/>
    <w:rsid w:val="003352C3"/>
    <w:rsid w:val="00353825"/>
    <w:rsid w:val="00353AEC"/>
    <w:rsid w:val="0036705D"/>
    <w:rsid w:val="00394EDF"/>
    <w:rsid w:val="0039661F"/>
    <w:rsid w:val="00397B75"/>
    <w:rsid w:val="00403689"/>
    <w:rsid w:val="004442AD"/>
    <w:rsid w:val="00475B2A"/>
    <w:rsid w:val="00557110"/>
    <w:rsid w:val="005802B4"/>
    <w:rsid w:val="005F5375"/>
    <w:rsid w:val="006C19AC"/>
    <w:rsid w:val="006C1AE6"/>
    <w:rsid w:val="006D6A1A"/>
    <w:rsid w:val="0070549D"/>
    <w:rsid w:val="00710D26"/>
    <w:rsid w:val="00784DC3"/>
    <w:rsid w:val="007D46A3"/>
    <w:rsid w:val="00807A5D"/>
    <w:rsid w:val="0083410F"/>
    <w:rsid w:val="00856827"/>
    <w:rsid w:val="00875A38"/>
    <w:rsid w:val="00885F75"/>
    <w:rsid w:val="0089308D"/>
    <w:rsid w:val="008B2E89"/>
    <w:rsid w:val="00910131"/>
    <w:rsid w:val="00967C60"/>
    <w:rsid w:val="009823FE"/>
    <w:rsid w:val="009918C5"/>
    <w:rsid w:val="009C02BC"/>
    <w:rsid w:val="00A17413"/>
    <w:rsid w:val="00A41DE3"/>
    <w:rsid w:val="00A63F54"/>
    <w:rsid w:val="00A77DE3"/>
    <w:rsid w:val="00A910BE"/>
    <w:rsid w:val="00AC1F51"/>
    <w:rsid w:val="00AD4BB9"/>
    <w:rsid w:val="00B310BB"/>
    <w:rsid w:val="00B529DD"/>
    <w:rsid w:val="00C2436D"/>
    <w:rsid w:val="00C454BD"/>
    <w:rsid w:val="00C66E2D"/>
    <w:rsid w:val="00C84871"/>
    <w:rsid w:val="00CC571E"/>
    <w:rsid w:val="00CE28F9"/>
    <w:rsid w:val="00D01294"/>
    <w:rsid w:val="00DE6A47"/>
    <w:rsid w:val="00E40833"/>
    <w:rsid w:val="00EB5A8C"/>
    <w:rsid w:val="00F47EC7"/>
    <w:rsid w:val="00F513A8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cats\Web\Templates\gift_Certificate.dotx" TargetMode="External" Id="R786fc416961d4d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57</cp:revision>
  <dcterms:created xsi:type="dcterms:W3CDTF">2013-09-19T17:02:00Z</dcterms:created>
  <dcterms:modified xsi:type="dcterms:W3CDTF">2014-09-27T04:01:00Z</dcterms:modified>
</cp:coreProperties>
</file>
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LTCD/1/2014/ABC3</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12:26:59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ABC3</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Afar</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Erebti</w:t>
          </w:r>
        </w:p>
      </w:tc>
      <w:tc>
        <w:p>
          <w:r>
            <w:t>Adama</w:t>
          </w:r>
        </w:p>
      </w:tc>
      <w:tc>
        <w:p>
          <w:r>
            <w:t>0 Km</w:t>
          </w:r>
        </w:p>
      </w:tc>
      <w:tc>
        <w:p>
          <w:r>
            <w:t>4.00</w:t>
          </w:r>
        </w:p>
      </w:tc>
    </w:tr>
    <w:tr>
      <w:tc>
        <w:p>
          <w:r>
            <w:t>2</w:t>
          </w:r>
        </w:p>
      </w:tc>
      <w:tc>
        <w:p>
          <w:r>
            <w:t>Zone 2</w:t>
          </w:r>
        </w:p>
      </w:tc>
      <w:tc>
        <w:p>
          <w:r>
            <w:t>Megale</w:t>
          </w:r>
        </w:p>
      </w:tc>
      <w:tc>
        <w:p>
          <w:r>
            <w:t>Adama</w:t>
          </w:r>
        </w:p>
      </w:tc>
      <w:tc>
        <w:p>
          <w:r>
            <w:t>0 Km</w:t>
          </w:r>
        </w:p>
      </w:tc>
      <w:tc>
        <w:p>
          <w:r>
            <w:t>3.00</w:t>
          </w:r>
        </w:p>
      </w:tc>
    </w:tr>
    <w:tr>
      <w:tc>
        <w:p>
          <w:r>
            <w:t>3</w:t>
          </w:r>
        </w:p>
      </w:tc>
      <w:tc>
        <w:p>
          <w:r>
            <w:t>Zone 3</w:t>
          </w:r>
        </w:p>
      </w:tc>
      <w:tc>
        <w:p>
          <w:r>
            <w:t>Bure Modayitu</w:t>
          </w:r>
        </w:p>
      </w:tc>
      <w:tc>
        <w:p>
          <w:r>
            <w:t>Adama</w:t>
          </w:r>
        </w:p>
      </w:tc>
      <w:tc>
        <w:p>
          <w:r>
            <w:t>0 Km</w:t>
          </w:r>
        </w:p>
      </w:tc>
      <w:tc>
        <w:p>
          <w:r>
            <w:t>3.00</w:t>
          </w:r>
        </w:p>
      </w:tc>
    </w:tr>
    <w:tr>
      <w:tc>
        <w:p>
          <w:r>
            <w:t>4</w:t>
          </w:r>
        </w:p>
      </w:tc>
      <w:tc>
        <w:p>
          <w:r>
            <w:t>Zone 4</w:t>
          </w:r>
        </w:p>
      </w:tc>
      <w:tc>
        <w:p>
          <w:r>
            <w:t>Golina</w:t>
          </w:r>
        </w:p>
      </w:tc>
      <w:tc>
        <w:p>
          <w:r>
            <w:t>Adama</w:t>
          </w:r>
        </w:p>
      </w:tc>
      <w:tc>
        <w:p>
          <w:r>
            <w:t>0 Km</w:t>
          </w:r>
        </w:p>
      </w:tc>
      <w:tc>
        <w:p>
          <w:r>
            <w:t>3.00</w:t>
          </w:r>
        </w:p>
      </w:tc>
    </w:tr>
    <w:tr>
      <w:tc>
        <w:p>
          <w:r>
            <w:t>5</w:t>
          </w:r>
        </w:p>
      </w:tc>
      <w:tc>
        <w:p>
          <w:r>
            <w:t>Zone 5</w:t>
          </w:r>
        </w:p>
      </w:tc>
      <w:tc>
        <w:p>
          <w:r>
            <w:t>Semu Robi</w:t>
          </w:r>
        </w:p>
      </w:tc>
      <w:tc>
        <w:p>
          <w:r>
            <w:t>Adama</w:t>
          </w:r>
        </w:p>
      </w:tc>
      <w:tc>
        <w:p>
          <w:r>
            <w:t>0 Km</w:t>
          </w:r>
        </w:p>
      </w:tc>
      <w:tc>
        <w:p>
          <w:r>
            <w:t>3.00</w:t>
          </w:r>
        </w:p>
      </w:tc>
    </w:tr>
    <w:tr>
      <w:tc>
        <w:p>
          <w:r>
            <w:t>6</w:t>
          </w:r>
        </w:p>
      </w:tc>
      <w:tc>
        <w:p>
          <w:r>
            <w:t>Zone 4</w:t>
          </w:r>
        </w:p>
      </w:tc>
      <w:tc>
        <w:p>
          <w:r>
            <w:t>Ewa</w:t>
          </w:r>
        </w:p>
      </w:tc>
      <w:tc>
        <w:p>
          <w:r>
            <w:t>Adama</w:t>
          </w:r>
        </w:p>
      </w:tc>
      <w:tc>
        <w:p>
          <w:r>
            <w:t>0 Km</w:t>
          </w:r>
        </w:p>
      </w:tc>
      <w:tc>
        <w:p>
          <w:r>
            <w:t>50.00</w:t>
          </w:r>
        </w:p>
      </w:tc>
    </w:tr>
    <w:tr>
      <w:tc>
        <w:p>
          <w:r>
            <w:t>7</w:t>
          </w:r>
        </w:p>
      </w:tc>
      <w:tc>
        <w:p>
          <w:r>
            <w:t>Zone 1</w:t>
          </w:r>
        </w:p>
      </w:tc>
      <w:tc>
        <w:p>
          <w:r>
            <w:t>Kori</w:t>
          </w:r>
        </w:p>
      </w:tc>
      <w:tc>
        <w:p>
          <w:r>
            <w:t>Adama</w:t>
          </w:r>
        </w:p>
      </w:tc>
      <w:tc>
        <w:p>
          <w:r>
            <w:t>0 Km</w:t>
          </w:r>
        </w:p>
      </w:tc>
      <w:tc>
        <w:p>
          <w:r>
            <w:t>4.00</w:t>
          </w:r>
        </w:p>
      </w:tc>
    </w:tr>
    <w:tr>
      <w:tc>
        <w:p>
          <w:r>
            <w:t>8</w:t>
          </w:r>
        </w:p>
      </w:tc>
      <w:tc>
        <w:p>
          <w:r>
            <w:t>Zone 1</w:t>
          </w:r>
        </w:p>
      </w:tc>
      <w:tc>
        <w:p>
          <w:r>
            <w:t>Mille</w:t>
          </w:r>
        </w:p>
      </w:tc>
      <w:tc>
        <w:p>
          <w:r>
            <w:t>Adama</w:t>
          </w:r>
        </w:p>
      </w:tc>
      <w:tc>
        <w:p>
          <w:r>
            <w:t>0 Km</w:t>
          </w:r>
        </w:p>
      </w:tc>
      <w:tc>
        <w:p>
          <w:r>
            <w:t>2.00</w:t>
          </w:r>
        </w:p>
      </w:tc>
    </w:tr>
    <w:tr>
      <w:tc>
        <w:p>
          <w:r>
            <w:t>9</w:t>
          </w:r>
        </w:p>
      </w:tc>
      <w:tc>
        <w:p>
          <w:r>
            <w:t>Zone 2</w:t>
          </w:r>
        </w:p>
      </w:tc>
      <w:tc>
        <w:p>
          <w:r>
            <w:t>Abhala</w:t>
          </w:r>
        </w:p>
      </w:tc>
      <w:tc>
        <w:p>
          <w:r>
            <w:t>Adama</w:t>
          </w:r>
        </w:p>
      </w:tc>
      <w:tc>
        <w:p>
          <w:r>
            <w:t>0 Km</w:t>
          </w:r>
        </w:p>
      </w:tc>
      <w:tc>
        <w:p>
          <w:r>
            <w:t>2.00</w:t>
          </w:r>
        </w:p>
      </w:tc>
    </w:tr>
    <w:tr>
      <w:tc>
        <w:p>
          <w:r>
            <w:t>10</w:t>
          </w:r>
        </w:p>
      </w:tc>
      <w:tc>
        <w:p>
          <w:r>
            <w:t>Zone 2</w:t>
          </w:r>
        </w:p>
      </w:tc>
      <w:tc>
        <w:p>
          <w:r>
            <w:t>Afdera</w:t>
          </w:r>
        </w:p>
      </w:tc>
      <w:tc>
        <w:p>
          <w:r>
            <w:t>Adama</w:t>
          </w:r>
        </w:p>
      </w:tc>
      <w:tc>
        <w:p>
          <w:r>
            <w:t>0 Km</w:t>
          </w:r>
        </w:p>
      </w:tc>
      <w:tc>
        <w:p>
          <w:r>
            <w:t>2.00</w:t>
          </w:r>
        </w:p>
      </w:tc>
    </w:tr>
    <w:tr>
      <w:tc>
        <w:p>
          <w:r>
            <w:t>11</w:t>
          </w:r>
        </w:p>
      </w:tc>
      <w:tc>
        <w:p>
          <w:r>
            <w:t>Zone 1</w:t>
          </w:r>
        </w:p>
      </w:tc>
      <w:tc>
        <w:p>
          <w:r>
            <w:t>Chefera</w:t>
          </w:r>
        </w:p>
      </w:tc>
      <w:tc>
        <w:p>
          <w:r>
            <w:t>Diredawa</w:t>
          </w:r>
        </w:p>
      </w:tc>
      <w:tc>
        <w:p>
          <w:r>
            <w:t>0 Km</w:t>
          </w:r>
        </w:p>
      </w:tc>
      <w:tc>
        <w:p>
          <w:r>
            <w:t>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b3fd780e41f643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
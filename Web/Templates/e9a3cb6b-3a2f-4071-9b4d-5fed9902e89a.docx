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4:56:13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ae455c1b7af44d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
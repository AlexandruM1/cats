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8bd830c490fc41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
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«Kebele»</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«HouseNo»</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3c8db975d31e48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
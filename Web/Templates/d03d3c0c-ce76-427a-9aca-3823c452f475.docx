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w:t>
      </w:r>
      <w:bookmarkStart w:name="_GoBack" w:id="0"/>
      <w:bookmarkEnd w:id="0"/>
      <w:r>
        <w:rPr>
          <w:rFonts w:ascii="Nyala" w:hAnsi="Nyala"/>
          <w:color w:val="000000"/>
          <w:lang w:val="am-ET"/>
        </w:rPr>
        <w:t>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3E1D14"/>
    <w:rsid w:val="007C4320"/>
    <w:rsid w:val="008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D:\Edge\cats\Web\Templates\ERCA.dotx" TargetMode="External" Id="R378a2530cf8e4b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2</cp:revision>
  <dcterms:created xsi:type="dcterms:W3CDTF">2014-01-16T15:15:00Z</dcterms:created>
  <dcterms:modified xsi:type="dcterms:W3CDTF">2014-01-16T15:15:00Z</dcterms:modified>
</cp:coreProperties>
</file>
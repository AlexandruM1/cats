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4dcc37cd035a4c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
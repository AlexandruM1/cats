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4:55:56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051f4da76a4c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
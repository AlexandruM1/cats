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«TransporterName»</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 xml:space="preserve">Address :-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Kebele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«Kebele»</w:t>
      </w:r>
      <w:r w:rsidR="00136E8F">
        <w:rPr>
          <w:rFonts w:ascii="Arial" w:hAnsi="Arial" w:cs="Arial"/>
          <w:b/>
          <w:bCs/>
          <w:color w:val="000000"/>
          <w:sz w:val="20"/>
          <w:szCs w:val="20"/>
        </w:rPr>
        <w:fldChar w:fldCharType="end"/>
      </w:r>
      <w:r w:rsidR="00136E8F">
        <w:rPr>
          <w:rFonts w:ascii="Arial" w:hAnsi="Arial" w:cs="Arial"/>
          <w:b/>
          <w:bCs/>
          <w:color w:val="00000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HouseNo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«HouseNo»</w:t>
      </w:r>
      <w:r w:rsidR="00136E8F">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136E8F"/>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8F"/>
    <w:rsid w:val="00040EAE"/>
    <w:rsid w:val="00065232"/>
    <w:rsid w:val="00136E8F"/>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33705d2ae11b4d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A6CB-FF28-4116-B88F-5FACA08C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6</TotalTime>
  <Pages>4</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2013-12-10T11:13:00Z</dcterms:created>
  <dcterms:modified xsi:type="dcterms:W3CDTF">2013-12-10T11:19:00Z</dcterms:modified>
</cp:coreProperties>
</file>
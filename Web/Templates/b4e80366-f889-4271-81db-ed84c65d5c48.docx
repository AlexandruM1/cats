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LTCD/1/2013/T2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12/18/2013 2:41:18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06</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7ae192950bc247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
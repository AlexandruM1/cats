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3ad25ec7f80e49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
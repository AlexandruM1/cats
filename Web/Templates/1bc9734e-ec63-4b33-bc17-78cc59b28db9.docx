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Vegitable Oil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ADS204160&amp;ADSB09525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784000.00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9098213.02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b75e61cf5a2044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
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12:26:43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ABC2</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9.00</w:t>
          </w:r>
        </w:p>
      </w:tc>
    </w:tr>
    <w:tr>
      <w:tc>
        <w:p>
          <w:r>
            <w:t>2</w:t>
          </w:r>
        </w:p>
      </w:tc>
      <w:tc>
        <w:p>
          <w:r>
            <w:t>Borena</w:t>
          </w:r>
        </w:p>
      </w:tc>
      <w:tc>
        <w:p>
          <w:r>
            <w:t>Moyale</w:t>
          </w:r>
        </w:p>
      </w:tc>
      <w:tc>
        <w:p>
          <w:r>
            <w:t>Adama</w:t>
          </w:r>
        </w:p>
      </w:tc>
      <w:tc>
        <w:p>
          <w:r>
            <w:t>0 Km</w:t>
          </w:r>
        </w:p>
      </w:tc>
      <w:tc>
        <w:p>
          <w:r>
            <w:t>9.00</w:t>
          </w:r>
        </w:p>
      </w:tc>
    </w:tr>
    <w:tr>
      <w:tc>
        <w:p>
          <w:r>
            <w:t>3</w:t>
          </w:r>
        </w:p>
      </w:tc>
      <w:tc>
        <w:p>
          <w:r>
            <w:t>W.Arsi</w:t>
          </w:r>
        </w:p>
      </w:tc>
      <w:tc>
        <w:p>
          <w:r>
            <w:t>Wondo</w:t>
          </w:r>
        </w:p>
      </w:tc>
      <w:tc>
        <w:p>
          <w:r>
            <w:t>Adama</w:t>
          </w:r>
        </w:p>
      </w:tc>
      <w:tc>
        <w:p>
          <w:r>
            <w:t>0 Km</w:t>
          </w:r>
        </w:p>
      </w:tc>
      <w:tc>
        <w:p>
          <w:r>
            <w:t>9.00</w:t>
          </w:r>
        </w:p>
      </w:tc>
    </w:tr>
    <w:tr>
      <w:tc>
        <w:p>
          <w:r>
            <w:t>4</w:t>
          </w:r>
        </w:p>
      </w:tc>
      <w:tc>
        <w:p>
          <w:r>
            <w:t>Arsi</w:t>
          </w:r>
        </w:p>
      </w:tc>
      <w:tc>
        <w:p>
          <w:r>
            <w:t>Limu Bilbilo</w:t>
          </w:r>
        </w:p>
      </w:tc>
      <w:tc>
        <w:p>
          <w:r>
            <w:t>Adama</w:t>
          </w:r>
        </w:p>
      </w:tc>
      <w:tc>
        <w:p>
          <w:r>
            <w:t>0 Km</w:t>
          </w:r>
        </w:p>
      </w:tc>
      <w:tc>
        <w:p>
          <w:r>
            <w:t>9.00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89.00</w:t>
          </w:r>
        </w:p>
      </w:tc>
    </w:tr>
    <w:tr>
      <w:tc>
        <w:p>
          <w:r>
            <w:t>7</w:t>
          </w:r>
        </w:p>
      </w:tc>
      <w:tc>
        <w:p>
          <w:r>
            <w:t>Arsi</w:t>
          </w:r>
        </w:p>
      </w:tc>
      <w:tc>
        <w:p>
          <w:r>
            <w:t>Honqolowabe</w:t>
          </w:r>
        </w:p>
      </w:tc>
      <w:tc>
        <w:p>
          <w:r>
            <w:t>Adama</w:t>
          </w:r>
        </w:p>
      </w:tc>
      <w:tc>
        <w:p>
          <w:r>
            <w:t>0 Km</w:t>
          </w:r>
        </w:p>
      </w:tc>
      <w:tc>
        <w:p>
          <w:r>
            <w:t>67.00</w:t>
          </w:r>
        </w:p>
      </w:tc>
    </w:tr>
    <w:tr>
      <w:tc>
        <w:p>
          <w:r>
            <w:t>8</w:t>
          </w:r>
        </w:p>
      </w:tc>
      <w:tc>
        <w:p>
          <w:r>
            <w:t>Arsi</w:t>
          </w:r>
        </w:p>
      </w:tc>
      <w:tc>
        <w:p>
          <w:r>
            <w:t>Robe</w:t>
          </w:r>
        </w:p>
      </w:tc>
      <w:tc>
        <w:p>
          <w:r>
            <w:t>Adama</w:t>
          </w:r>
        </w:p>
      </w:tc>
      <w:tc>
        <w:p>
          <w:r>
            <w:t>0 Km</w:t>
          </w:r>
        </w:p>
      </w:tc>
      <w:tc>
        <w:p>
          <w:r>
            <w:t>899.00</w:t>
          </w:r>
        </w:p>
      </w:tc>
    </w:tr>
    <w:tr>
      <w:tc>
        <w:p>
          <w:r>
            <w:t>9</w:t>
          </w:r>
        </w:p>
      </w:tc>
      <w:tc>
        <w:p>
          <w:r>
            <w:t>Arsi</w:t>
          </w:r>
        </w:p>
      </w:tc>
      <w:tc>
        <w:p>
          <w:r>
            <w:t>Shirka</w:t>
          </w:r>
        </w:p>
      </w:tc>
      <w:tc>
        <w:p>
          <w:r>
            <w:t>Adama</w:t>
          </w:r>
        </w:p>
      </w:tc>
      <w:tc>
        <w:p>
          <w:r>
            <w:t>0 Km</w:t>
          </w:r>
        </w:p>
      </w:tc>
      <w:tc>
        <w:p>
          <w:r>
            <w:t>789.00</w:t>
          </w:r>
        </w:p>
      </w:tc>
    </w:tr>
    <w:tr>
      <w:tc>
        <w:p>
          <w:r>
            <w:t>10</w:t>
          </w:r>
        </w:p>
      </w:tc>
      <w:tc>
        <w:p>
          <w:r>
            <w:t>Arsi</w:t>
          </w:r>
        </w:p>
      </w:tc>
      <w:tc>
        <w:p>
          <w:r>
            <w:t>Tiyo</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1.00</w:t>
          </w:r>
        </w:p>
      </w:tc>
    </w:tr>
    <w:tr>
      <w:tc>
        <w:p>
          <w:r>
            <w:t>5</w:t>
          </w:r>
        </w:p>
      </w:tc>
      <w:tc>
        <w:p>
          <w:r>
            <w:t>N.Gonder</w:t>
          </w:r>
        </w:p>
      </w:tc>
      <w:tc>
        <w:p>
          <w:r>
            <w:t>Jan Amora</w:t>
          </w:r>
        </w:p>
      </w:tc>
      <w:tc>
        <w:p>
          <w:r>
            <w:t>Kombolcha</w:t>
          </w:r>
        </w:p>
      </w:tc>
      <w:tc>
        <w:p>
          <w:r>
            <w:t>0 Km</w:t>
          </w:r>
        </w:p>
      </w:tc>
      <w:tc>
        <w:p>
          <w:r>
            <w:t>2.00</w:t>
          </w:r>
        </w:p>
      </w:tc>
    </w:tr>
    <w:tr>
      <w:tc>
        <w:p>
          <w:r>
            <w:t>6</w:t>
          </w:r>
        </w:p>
      </w:tc>
      <w:tc>
        <w:p>
          <w:r>
            <w:t>N.Gonder</w:t>
          </w:r>
        </w:p>
      </w:tc>
      <w:tc>
        <w:p>
          <w:r>
            <w:t>Telemt</w:t>
          </w:r>
        </w:p>
      </w:tc>
      <w:tc>
        <w:p>
          <w:r>
            <w:t>Kombolcha</w:t>
          </w:r>
        </w:p>
      </w:tc>
      <w:tc>
        <w:p>
          <w:r>
            <w:t>0 Km</w:t>
          </w:r>
        </w:p>
      </w:tc>
      <w:tc>
        <w:p>
          <w:r>
            <w:t>3.00</w:t>
          </w:r>
        </w:p>
      </w:tc>
    </w:tr>
    <w:tr>
      <w:tc>
        <w:p>
          <w:r>
            <w:t>7</w:t>
          </w:r>
        </w:p>
      </w:tc>
      <w:tc>
        <w:p>
          <w:r>
            <w:t>N.Shewa </w:t>
          </w:r>
        </w:p>
      </w:tc>
      <w:tc>
        <w:p>
          <w:r>
            <w:t>Antsokia Gemza</w:t>
          </w:r>
        </w:p>
      </w:tc>
      <w:tc>
        <w:p>
          <w:r>
            <w:t>Kombolcha</w:t>
          </w:r>
        </w:p>
      </w:tc>
      <w:tc>
        <w:p>
          <w:r>
            <w:t>0 Km</w:t>
          </w:r>
        </w:p>
      </w:tc>
      <w:tc>
        <w:p>
          <w:r>
            <w:t>4.00</w:t>
          </w:r>
        </w:p>
      </w:tc>
    </w:tr>
    <w:tr>
      <w:tc>
        <w:p>
          <w:r>
            <w:t>8</w:t>
          </w:r>
        </w:p>
      </w:tc>
      <w:tc>
        <w:p>
          <w:r>
            <w:t>N.Shewa </w:t>
          </w:r>
        </w:p>
      </w:tc>
      <w:tc>
        <w:p>
          <w:r>
            <w:t>Eferatana Gidem</w:t>
          </w:r>
        </w:p>
      </w:tc>
      <w:tc>
        <w:p>
          <w:r>
            <w:t>Kombolcha</w:t>
          </w:r>
        </w:p>
      </w:tc>
      <w:tc>
        <w:p>
          <w:r>
            <w:t>0 Km</w:t>
          </w:r>
        </w:p>
      </w:tc>
      <w:tc>
        <w:p>
          <w:r>
            <w:t>5.00</w:t>
          </w:r>
        </w:p>
      </w:tc>
    </w:tr>
    <w:tr>
      <w:tc>
        <w:p>
          <w:r>
            <w:t>9</w:t>
          </w:r>
        </w:p>
      </w:tc>
      <w:tc>
        <w:p>
          <w:r>
            <w:t>N.Shewa </w:t>
          </w:r>
        </w:p>
      </w:tc>
      <w:tc>
        <w:p>
          <w:r>
            <w:t>Gishe Rabel</w:t>
          </w:r>
        </w:p>
      </w:tc>
      <w:tc>
        <w:p>
          <w:r>
            <w:t>Kombolcha</w:t>
          </w:r>
        </w:p>
      </w:tc>
      <w:tc>
        <w:p>
          <w:r>
            <w:t>0 Km</w:t>
          </w:r>
        </w:p>
      </w:tc>
      <w:tc>
        <w:p>
          <w:r>
            <w:t>6.00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40.00</w:t>
          </w:r>
        </w:p>
      </w:tc>
    </w:tr>
    <w:tr>
      <w:tc>
        <w:p>
          <w:r>
            <w:t>2</w:t>
          </w:r>
        </w:p>
      </w:tc>
      <w:tc>
        <w:p>
          <w:r>
            <w:t>Zone 1</w:t>
          </w:r>
        </w:p>
      </w:tc>
      <w:tc>
        <w:p>
          <w:r>
            <w:t>Chefera</w:t>
          </w:r>
        </w:p>
      </w:tc>
      <w:tc>
        <w:p>
          <w:r>
            <w:t>Adama</w:t>
          </w:r>
        </w:p>
      </w:tc>
      <w:tc>
        <w:p>
          <w:r>
            <w:t>0 Km</w:t>
          </w:r>
        </w:p>
      </w:tc>
      <w:tc>
        <w:p>
          <w:r>
            <w:t>40.00</w:t>
          </w:r>
        </w:p>
      </w:tc>
    </w:tr>
    <w:tr>
      <w:tc>
        <w:p>
          <w:r>
            <w:t>3</w:t>
          </w:r>
        </w:p>
      </w:tc>
      <w:tc>
        <w:p>
          <w:r>
            <w:t>Zone 1</w:t>
          </w:r>
        </w:p>
      </w:tc>
      <w:tc>
        <w:p>
          <w:r>
            <w:t>Elidar</w:t>
          </w:r>
        </w:p>
      </w:tc>
      <w:tc>
        <w:p>
          <w:r>
            <w:t>Adama</w:t>
          </w:r>
        </w:p>
      </w:tc>
      <w:tc>
        <w:p>
          <w:r>
            <w:t>0 Km</w:t>
          </w:r>
        </w:p>
      </w:tc>
      <w:tc>
        <w:p>
          <w:r>
            <w:t>40.00</w:t>
          </w:r>
        </w:p>
      </w:tc>
    </w:tr>
    <w:tr>
      <w:tc>
        <w:p>
          <w:r>
            <w:t>4</w:t>
          </w:r>
        </w:p>
      </w:tc>
      <w:tc>
        <w:p>
          <w:r>
            <w:t>Zone 2</w:t>
          </w:r>
        </w:p>
      </w:tc>
      <w:tc>
        <w:p>
          <w:r>
            <w:t>Berahle</w:t>
          </w:r>
        </w:p>
      </w:tc>
      <w:tc>
        <w:p>
          <w:r>
            <w:t>Adama</w:t>
          </w:r>
        </w:p>
      </w:tc>
      <w:tc>
        <w:p>
          <w:r>
            <w:t>0 Km</w:t>
          </w:r>
        </w:p>
      </w:tc>
      <w:tc>
        <w:p>
          <w:r>
            <w:t>67.00</w:t>
          </w:r>
        </w:p>
      </w:tc>
    </w:tr>
    <w:tr>
      <w:tc>
        <w:p>
          <w:r>
            <w:t>5</w:t>
          </w:r>
        </w:p>
      </w:tc>
      <w:tc>
        <w:p>
          <w:r>
            <w:t>Zone 4</w:t>
          </w:r>
        </w:p>
      </w:tc>
      <w:tc>
        <w:p>
          <w:r>
            <w:t>Ewa</w:t>
          </w:r>
        </w:p>
      </w:tc>
      <w:tc>
        <w:p>
          <w:r>
            <w:t>Adama</w:t>
          </w:r>
        </w:p>
      </w:tc>
      <w:tc>
        <w:p>
          <w:r>
            <w:t>0 Km</w:t>
          </w:r>
        </w:p>
      </w:tc>
      <w:tc>
        <w:p>
          <w:r>
            <w:t>50.00</w:t>
          </w:r>
        </w:p>
      </w:tc>
    </w:tr>
    <w:tr>
      <w:tc>
        <w:p>
          <w:r>
            <w:t>6</w:t>
          </w:r>
        </w:p>
      </w:tc>
      <w:tc>
        <w:p>
          <w:r>
            <w:t>Zone 1</w:t>
          </w:r>
        </w:p>
      </w:tc>
      <w:tc>
        <w:p>
          <w:r>
            <w:t>Mille</w:t>
          </w:r>
        </w:p>
      </w:tc>
      <w:tc>
        <w:p>
          <w:r>
            <w:t>Adama</w:t>
          </w:r>
        </w:p>
      </w:tc>
      <w:tc>
        <w:p>
          <w:r>
            <w:t>0 Km</w:t>
          </w:r>
        </w:p>
      </w:tc>
      <w:tc>
        <w:p>
          <w:r>
            <w:t>500.00</w:t>
          </w:r>
        </w:p>
      </w:tc>
    </w:tr>
    <w:tr>
      <w:tc>
        <w:p>
          <w:r>
            <w:t>7</w:t>
          </w:r>
        </w:p>
      </w:tc>
      <w:tc>
        <w:p>
          <w:r>
            <w:t>Zone 2</w:t>
          </w:r>
        </w:p>
      </w:tc>
      <w:tc>
        <w:p>
          <w:r>
            <w:t>Abhala</w:t>
          </w:r>
        </w:p>
      </w:tc>
      <w:tc>
        <w:p>
          <w:r>
            <w:t>Adama</w:t>
          </w:r>
        </w:p>
      </w:tc>
      <w:tc>
        <w:p>
          <w:r>
            <w:t>0 Km</w:t>
          </w:r>
        </w:p>
      </w:tc>
      <w:tc>
        <w:p>
          <w:r>
            <w:t>60.00</w:t>
          </w:r>
        </w:p>
      </w:tc>
    </w:tr>
    <w:tr>
      <w:tc>
        <w:p>
          <w:r>
            <w:t>8</w:t>
          </w:r>
        </w:p>
      </w:tc>
      <w:tc>
        <w:p>
          <w:r>
            <w:t>Zone 2</w:t>
          </w:r>
        </w:p>
      </w:tc>
      <w:tc>
        <w:p>
          <w:r>
            <w:t>Afdera</w:t>
          </w:r>
        </w:p>
      </w:tc>
      <w:tc>
        <w:p>
          <w:r>
            <w:t>Adama</w:t>
          </w:r>
        </w:p>
      </w:tc>
      <w:tc>
        <w:p>
          <w:r>
            <w:t>0 Km</w:t>
          </w:r>
        </w:p>
      </w:tc>
      <w:tc>
        <w:p>
          <w:r>
            <w:t>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ffe62047787846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
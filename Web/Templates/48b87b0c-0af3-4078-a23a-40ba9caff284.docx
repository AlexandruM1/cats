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CSB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863021717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1762500.00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4f7705aa6baf40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
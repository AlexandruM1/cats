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72182" w:rsidR="00772182" w:rsidP="00772182" w:rsidRDefault="00772182">
      <w:pPr>
        <w:spacing w:after="240" w:line="270" w:lineRule="atLeast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772182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772182">
        <w:rPr>
          <w:rFonts w:ascii="Verdana" w:hAnsi="Verdana" w:eastAsia="Times New Roman"/>
          <w:color w:val="000000"/>
          <w:sz w:val="24"/>
          <w:szCs w:val="24"/>
        </w:rPr>
        <w:t> </w:t>
      </w:r>
      <w:r w:rsidRPr="00772182">
        <w:rPr>
          <w:rFonts w:ascii="Nyala" w:hAnsi="Nyala" w:eastAsia="Times New Roman"/>
          <w:color w:val="000000"/>
          <w:sz w:val="24"/>
          <w:szCs w:val="24"/>
        </w:rPr>
        <w:t>መ</w:t>
      </w:r>
      <w:r w:rsidRPr="00772182">
        <w:rPr>
          <w:rFonts w:ascii="Verdana" w:hAnsi="Verdana" w:eastAsia="Times New Roman"/>
          <w:color w:val="000000"/>
          <w:sz w:val="24"/>
          <w:szCs w:val="24"/>
        </w:rPr>
        <w:t>/</w:t>
      </w:r>
      <w:proofErr w:type="spellStart"/>
      <w:r w:rsidRPr="00772182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772182">
        <w:rPr>
          <w:rFonts w:ascii="Verdana" w:hAnsi="Verdana" w:eastAsia="Times New Roman"/>
          <w:color w:val="000000"/>
          <w:sz w:val="24"/>
          <w:szCs w:val="24"/>
        </w:rPr>
        <w:t> </w:t>
      </w:r>
      <w:proofErr w:type="spellStart"/>
      <w:r w:rsidRPr="00772182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772182">
        <w:rPr>
          <w:rFonts w:ascii="Verdana" w:hAnsi="Verdana" w:eastAsia="Times New Roman"/>
          <w:color w:val="000000"/>
          <w:sz w:val="24"/>
          <w:szCs w:val="24"/>
        </w:rPr>
        <w:t> </w:t>
      </w:r>
      <w:proofErr w:type="spellStart"/>
      <w:r w:rsidRPr="00772182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772182">
        <w:rPr>
          <w:rFonts w:ascii="Nyala" w:hAnsi="Nyala" w:eastAsia="Times New Roman"/>
          <w:color w:val="000000"/>
          <w:sz w:val="24"/>
          <w:szCs w:val="24"/>
        </w:rPr>
        <w:t> </w:t>
      </w: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 ዕቃዎችና መሣሪያዎች ለኢትዮጵያ ጉምሩክ ባለሥልጣን የሚቀርቡትና ባለሥልጣኑም የቀረጥ ሂሳብ ለትሬዥሪ መምሪያና በጀት መምሪያዎች የሚያሳውቁበት ፎርም</w:t>
      </w:r>
    </w:p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 መ/ቤት ስም                         ግብርና ሚኒስቴር</w:t>
      </w:r>
    </w:p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 የፕሮግራሙ መምሪያ              ቅድሚያ ማስጠንቀቂያና ምላሽ ዳይሬክቶሬት</w:t>
      </w:r>
    </w:p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የበጀትኮድ                                       2110802</w:t>
      </w:r>
    </w:p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                    0001024395-6</w:t>
      </w:r>
    </w:p>
    <w:tbl>
      <w:tblPr>
        <w:tblW w:w="18180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042"/>
        <w:gridCol w:w="1741"/>
        <w:gridCol w:w="1568"/>
        <w:gridCol w:w="1618"/>
        <w:gridCol w:w="1608"/>
        <w:gridCol w:w="1923"/>
        <w:gridCol w:w="1847"/>
        <w:gridCol w:w="2407"/>
        <w:gridCol w:w="1931"/>
      </w:tblGrid>
      <w:tr w:rsidRPr="00772182" w:rsidR="00772182" w:rsidTr="00542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መገበያያ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ገንዘብ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ወጭ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ሂሳብ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መደብ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ቢል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ኦፍ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ሎዲንግ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የዕቃው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ዓይነት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በጀት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ዓይነት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የገንዘቡ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ምንጭ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የዕቃው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ዋጋ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ግምት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የቀረጥ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ሂሳብ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መጠን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የተላከው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መጠን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በሜ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ቶን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</w:rPr>
              <w:t>ግዥ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</w:rPr>
              <w:t>የተፈፀመበት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</w:rPr>
              <w:t>ዓም</w:t>
            </w:r>
            <w:proofErr w:type="spellEnd"/>
          </w:p>
        </w:tc>
      </w:tr>
      <w:tr w:rsidRPr="00772182" w:rsidR="00772182" w:rsidTr="0054242D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BIRR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E70CCC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E70CCC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Start w:name="_GoBack" w:id="0"/>
            <w:bookmarkEnd w:id="0"/>
          </w:p>
        </w:tc>
        <w:tc>
          <w:tcPr>
            <w:tcW w:w="0" w:type="auto"/>
            <w:vAlign w:val="center"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p w:rsidR="0077226B" w:rsidP="00772182" w:rsidRDefault="00772182"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772182">
        <w:rPr>
          <w:rFonts w:ascii="Nyala" w:hAnsi="Nyala" w:eastAsia="Times New Roman"/>
          <w:color w:val="000000"/>
          <w:lang w:val="am-ET"/>
        </w:rPr>
        <w:t>           </w:t>
      </w:r>
    </w:p>
    <w:sectPr w:rsidR="0077226B" w:rsidSect="00772182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2D"/>
    <w:rsid w:val="003C75AA"/>
    <w:rsid w:val="0054242D"/>
    <w:rsid w:val="00772182"/>
    <w:rsid w:val="0077226B"/>
    <w:rsid w:val="00E70CCC"/>
    <w:rsid w:val="00E7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Relationship Type="http://schemas.openxmlformats.org/officeDocument/2006/relationships/attachedTemplate" Target="C:\Users\dawit\Documents\cats\Web\Templates\DRMFSS.dotx" TargetMode="External" Id="Rcbc200817c4c42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DRMFSS.dotx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4</cp:revision>
  <dcterms:created xsi:type="dcterms:W3CDTF">2013-09-19T15:21:00Z</dcterms:created>
  <dcterms:modified xsi:type="dcterms:W3CDTF">2013-09-19T15:50:00Z</dcterms:modified>
</cp:coreProperties>
</file>
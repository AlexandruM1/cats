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ef4d557a0569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
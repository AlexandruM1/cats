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26f321f5665241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
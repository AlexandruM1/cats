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ETB</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n/a</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Blended food</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Regular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Donation</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570000.00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350.000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7/5/1905 12:00:00 AM</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Mosby\Source\Repos\cats\Web\Templates\Amharic_letter_template_with_detail.dotx" TargetMode="External" Id="R6f813b98b48e40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
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4:55:40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9978a70e78bf4b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
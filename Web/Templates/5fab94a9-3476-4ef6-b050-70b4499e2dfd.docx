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bc7143cdf4fe41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
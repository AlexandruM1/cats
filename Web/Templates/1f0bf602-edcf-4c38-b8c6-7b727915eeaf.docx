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Wheat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d5fb2748f8f54e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
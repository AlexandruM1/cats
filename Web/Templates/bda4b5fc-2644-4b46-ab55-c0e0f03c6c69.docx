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7fb93f8d4be84c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
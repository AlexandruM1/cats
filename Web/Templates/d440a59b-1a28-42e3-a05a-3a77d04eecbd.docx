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ec565c68a5ac41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
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CSB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603051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187875.00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1677412.48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dd1ecaf75301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
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12:26:49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d35741636fb845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
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a29db6d1c5b34c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
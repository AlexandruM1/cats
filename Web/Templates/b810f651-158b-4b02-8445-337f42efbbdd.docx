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CSB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862957072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2044500.00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54f2817158dc41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
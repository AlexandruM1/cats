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በኢትዮጵያ ገቢዎችና ጉምሩክ ባለሥልጣን</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ለአ/አ የወጪና  ሌሎች ዕቃዎች ማስተናገጃ ቅ/ጽ/ቤት</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ከዚህ ጋር በተያያዘ የግብርና ሚኒስቴር አሁን ባቀረበው የድንገተኛ አደጋ ጥሪ መሰረት ከዚህ በታች በዝርዝር የተገለጸውን እርዳታ </w:t>
      </w:r>
      <w:r w:rsidRPr="00E933E6">
        <w:rPr>
          <w:rFonts w:ascii="Verdana" w:hAnsi="Verdana" w:eastAsia="Times New Roman"/>
          <w:color w:val="000000"/>
          <w:sz w:val="18"/>
          <w:szCs w:val="18"/>
        </w:rPr>
        <w:t>{DONOR}</w:t>
      </w:r>
      <w:r w:rsidRPr="00E933E6">
        <w:rPr>
          <w:rFonts w:ascii="Nyala" w:hAnsi="Nyala" w:eastAsia="Times New Roman"/>
          <w:color w:val="000000"/>
          <w:sz w:val="24"/>
          <w:szCs w:val="24"/>
          <w:lang w:val="am-ET"/>
        </w:rPr>
        <w:t> ያስመጣው በመሆኑ</w:t>
      </w:r>
    </w:p>
    <w:tbl>
      <w:tblPr>
        <w:tblW w:w="1818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5"/>
        <w:gridCol w:w="2042"/>
        <w:gridCol w:w="1741"/>
        <w:gridCol w:w="1568"/>
        <w:gridCol w:w="1618"/>
        <w:gridCol w:w="1608"/>
        <w:gridCol w:w="1923"/>
        <w:gridCol w:w="1847"/>
        <w:gridCol w:w="2407"/>
        <w:gridCol w:w="1931"/>
      </w:tblGrid>
      <w:tr w:rsidRPr="00E933E6" w:rsidR="00E933E6" w:rsidTr="00B5071D">
        <w:trPr>
          <w:tblHeader/>
          <w:tblCellSpacing w:w="15" w:type="dxa"/>
        </w:trPr>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መገበያያ</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ገንዘብ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የወጭ</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ሂሳብ</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መደብ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ቢል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ኦፍ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ሎዲንግ</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ascii="Nyala" w:hAnsi="Nyala" w:eastAsia="Times New Roman"/>
                <w:b/>
                <w:bCs/>
                <w:color w:val="000000"/>
                <w:sz w:val="24"/>
                <w:szCs w:val="24"/>
              </w:rPr>
              <w:t xml:space="preserve">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በጀት</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የገንዘቡ</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ምንጭ</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ዋጋ</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ግምት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የቀረጥ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ሂሳብ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መጠን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የተላከው</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መጠን</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በሜ</w:t>
            </w:r>
            <w:proofErr w:type="spellEnd"/>
            <w:r w:rsidRPr="00E933E6">
              <w:rPr>
                <w:rFonts w:ascii="Nyala" w:hAnsi="Nyala" w:eastAsia="Times New Roman"/>
                <w:b/>
                <w:bCs/>
                <w:color w:val="000000"/>
                <w:sz w:val="24"/>
                <w:szCs w:val="24"/>
              </w:rPr>
              <w:t>/</w:t>
            </w:r>
            <w:proofErr w:type="spellStart"/>
            <w:r w:rsidRPr="00E933E6">
              <w:rPr>
                <w:rFonts w:ascii="Nyala" w:hAnsi="Nyala" w:eastAsia="Times New Roman"/>
                <w:b/>
                <w:bCs/>
                <w:color w:val="000000"/>
                <w:sz w:val="24"/>
                <w:szCs w:val="24"/>
              </w:rPr>
              <w:t>ቶን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rPr>
              <w:t>ግዥ</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የተፈፀመበት</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ዓም</w:t>
            </w:r>
            <w:proofErr w:type="spellEnd"/>
          </w:p>
        </w:tc>
      </w:tr>
      <w:tr w:rsidRPr="00E933E6" w:rsidR="00E933E6" w:rsidTr="00B5071D">
        <w:trPr>
          <w:tblCellSpacing w:w="15" w:type="dxa"/>
        </w:trPr>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Currency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BIRR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AccountNumber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6281</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BillOfLoading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n/a</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Commodity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Blended food</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BudgetType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Regular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FundSource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Donation</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EstimatedPrice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570000.00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EstimatedTax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WeightINMT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350.000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YearPurchased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2011</w:t>
            </w:r>
            <w:r>
              <w:rPr>
                <w:rFonts w:ascii="Verdana" w:hAnsi="Verdana" w:eastAsia="Times New Roman"/>
                <w:color w:val="000000"/>
                <w:sz w:val="18"/>
                <w:szCs w:val="18"/>
              </w:rPr>
              <w:fldChar w:fldCharType="end"/>
            </w:r>
          </w:p>
        </w:tc>
      </w:tr>
    </w:tbl>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Pr="00E933E6" w:rsidR="00E933E6" w:rsidP="00E933E6" w:rsidRDefault="00E933E6">
      <w:pPr>
        <w:spacing w:after="240" w:line="270" w:lineRule="atLeast"/>
        <w:jc w:val="right"/>
        <w:rPr>
          <w:rFonts w:ascii="Verdana" w:hAnsi="Verdana" w:eastAsia="Times New Roman"/>
          <w:color w:val="000000"/>
          <w:sz w:val="18"/>
          <w:szCs w:val="18"/>
        </w:rPr>
      </w:pPr>
      <w:r w:rsidRPr="00E933E6">
        <w:rPr>
          <w:rFonts w:ascii="Nyala" w:hAnsi="Nyala" w:eastAsia="Times New Roman"/>
          <w:color w:val="000000"/>
          <w:sz w:val="24"/>
          <w:szCs w:val="24"/>
          <w:lang w:val="am-ET"/>
        </w:rPr>
        <w:t>                                                                                                ከሠላምታ ጋር</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ግልባጭ/</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ለሀብት ማሰባሰብ ባለሙያ</w:t>
      </w:r>
      <w:bookmarkStart w:name="_GoBack" w:id="0"/>
      <w:bookmarkEnd w:id="0"/>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አመዝምዋ</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w:t>
      </w:r>
      <w:r w:rsidR="00D0228F">
        <w:rPr>
          <w:rFonts w:ascii="Verdana" w:hAnsi="Verdana" w:eastAsia="Times New Roman"/>
          <w:color w:val="000000"/>
          <w:sz w:val="18"/>
          <w:szCs w:val="18"/>
        </w:rPr>
        <w:t xml:space="preserve"> </w:t>
      </w:r>
      <w:r w:rsidR="00D0228F">
        <w:rPr>
          <w:rFonts w:ascii="Verdana" w:hAnsi="Verdana" w:eastAsia="Times New Roman"/>
          <w:color w:val="000000"/>
          <w:sz w:val="18"/>
          <w:szCs w:val="18"/>
        </w:rPr>
        <w:fldChar w:fldCharType="begin"/>
      </w:r>
      <w:r w:rsidR="00D0228F">
        <w:rPr>
          <w:rFonts w:ascii="Verdana" w:hAnsi="Verdana" w:eastAsia="Times New Roman"/>
          <w:color w:val="000000"/>
          <w:sz w:val="18"/>
          <w:szCs w:val="18"/>
        </w:rPr>
        <w:instrText xml:space="preserve"> MERGEFIELD  Donor </w:instrText>
      </w:r>
      <w:r w:rsidR="00D0228F">
        <w:rPr>
          <w:rFonts w:ascii="Verdana" w:hAnsi="Verdana" w:eastAsia="Times New Roman"/>
          <w:color w:val="000000"/>
          <w:sz w:val="18"/>
          <w:szCs w:val="18"/>
        </w:rPr>
        <w:fldChar w:fldCharType="separate"/>
      </w:r>
      <w:r w:rsidR="00D0228F">
        <w:rPr>
          <w:rFonts w:ascii="Verdana" w:hAnsi="Verdana" w:eastAsia="Times New Roman"/>
          <w:noProof/>
          <w:color w:val="000000"/>
          <w:sz w:val="18"/>
          <w:szCs w:val="18"/>
        </w:rPr>
        <w:t>UN - World Food Program</w:t>
      </w:r>
      <w:r w:rsidR="00D0228F">
        <w:rPr>
          <w:rFonts w:ascii="Verdana" w:hAnsi="Verdana" w:eastAsia="Times New Roman"/>
          <w:color w:val="000000"/>
          <w:sz w:val="18"/>
          <w:szCs w:val="18"/>
        </w:rPr>
        <w:fldChar w:fldCharType="end"/>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00712764" w:rsidRDefault="00712764"/>
    <w:sectPr w:rsidR="00712764" w:rsidSect="00E933E6">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8F"/>
    <w:rsid w:val="00712764"/>
    <w:rsid w:val="007A1208"/>
    <w:rsid w:val="00B5071D"/>
    <w:rsid w:val="00B53975"/>
    <w:rsid w:val="00D0228F"/>
    <w:rsid w:val="00E9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Amharic_letter_template_with_detail.dotx" TargetMode="External" Id="R0b7a831f500348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Amharic_letter_template_with_detail.dotx</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dawit</dc:creator>
  <cp:lastModifiedBy>dawit</cp:lastModifiedBy>
  <cp:revision>2</cp:revision>
  <dcterms:created xsi:type="dcterms:W3CDTF">2013-09-20T04:53:00Z</dcterms:created>
  <dcterms:modified xsi:type="dcterms:W3CDTF">2013-09-20T04:53:00Z</dcterms:modified>
</cp:coreProperties>
</file>
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Rice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4502365.00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fa0c456bda1f41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
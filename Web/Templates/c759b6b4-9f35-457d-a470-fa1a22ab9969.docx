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99.00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99.00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9d1c4c3cebca48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
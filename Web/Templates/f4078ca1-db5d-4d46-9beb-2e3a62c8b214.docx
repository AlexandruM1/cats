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bookmarkStart w:name="_GoBack" w:id="0"/>
      <w:bookmarkEnd w:id="0"/>
    </w:p>
    <w:sectPr w:rsidRPr="0066465B" w:rsidR="0066465B">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61148ad75fd14d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73BF6-239F-4FD8-880E-651D61A7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0</TotalTime>
  <Pages>4</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2013-12-11T07:17:00Z</dcterms:created>
  <dcterms:modified xsi:type="dcterms:W3CDTF">2013-12-11T07:17:00Z</dcterms:modified>
</cp:coreProperties>
</file>
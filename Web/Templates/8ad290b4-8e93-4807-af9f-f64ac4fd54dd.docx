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4:59:24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b3ae978dfa054b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
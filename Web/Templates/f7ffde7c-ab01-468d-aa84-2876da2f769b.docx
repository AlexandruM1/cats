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7de64a6b58864a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
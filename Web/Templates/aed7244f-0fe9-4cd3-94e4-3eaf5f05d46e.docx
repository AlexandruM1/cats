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f334280e9a2145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
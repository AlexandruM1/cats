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0d9b40e99a55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
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Yellow Split Peas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MSCUR9420853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204953.00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c472c48c0d62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
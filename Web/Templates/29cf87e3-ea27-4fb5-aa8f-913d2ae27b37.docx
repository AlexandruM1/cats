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016957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</w:t>
      </w:r>
      <w:proofErr w:type="gram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named </w:t>
      </w:r>
      <w:proofErr w:type="gramEnd"/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proofErr w:type="gramStart"/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>on</w:t>
      </w:r>
      <w:proofErr w:type="gramEnd"/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Test is done here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SINumber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016957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BIRR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Start w:name="_GoBack" w:id="0"/>
            <w:bookmarkEnd w:id="0"/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FederalMinistryofFinance.dotx" TargetMode="External" Id="R3fa9aeaa8a82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3777-D3E0-447B-B406-592FC7FD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6</cp:revision>
  <dcterms:created xsi:type="dcterms:W3CDTF">2013-09-19T16:01:00Z</dcterms:created>
  <dcterms:modified xsi:type="dcterms:W3CDTF">2013-09-19T16:14:00Z</dcterms:modified>
</cp:coreProperties>
</file>
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4:56:41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38824a0eacf045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
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Wheat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6e084336eb89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
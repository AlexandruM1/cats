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0f59bba0fc914c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
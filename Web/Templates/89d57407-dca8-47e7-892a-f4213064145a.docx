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12:06:47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76768474c04f41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